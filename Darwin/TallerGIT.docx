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DA92F" w14:textId="213A400E" w:rsidR="00A63563" w:rsidRPr="00A63563" w:rsidRDefault="000E6AE6" w:rsidP="00A63563">
      <w:pPr>
        <w:spacing w:after="0" w:line="360" w:lineRule="auto"/>
        <w:jc w:val="center"/>
        <w:rPr>
          <w:b/>
          <w:color w:val="FF0000"/>
        </w:rPr>
      </w:pPr>
      <w:r>
        <w:rPr>
          <w:b/>
        </w:rPr>
        <w:t>TALLER</w:t>
      </w:r>
      <w:r w:rsidR="00D0270B">
        <w:rPr>
          <w:b/>
        </w:rPr>
        <w:t xml:space="preserve"> </w:t>
      </w:r>
      <w:r w:rsidR="00FF523F">
        <w:rPr>
          <w:b/>
        </w:rPr>
        <w:t>GIT</w:t>
      </w:r>
    </w:p>
    <w:p w14:paraId="3F503096" w14:textId="77777777" w:rsidR="00B53D0D" w:rsidRPr="00B53D0D" w:rsidRDefault="000E6AE6" w:rsidP="00B53D0D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OBJETIVO</w:t>
      </w:r>
    </w:p>
    <w:p w14:paraId="6470CBD4" w14:textId="705BDF21" w:rsidR="00D73983" w:rsidRDefault="00FF523F" w:rsidP="00CB13B4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Herrramientas</w:t>
      </w:r>
      <w:proofErr w:type="spellEnd"/>
      <w:r>
        <w:rPr>
          <w:rFonts w:ascii="Arial" w:hAnsi="Arial" w:cs="Arial"/>
          <w:sz w:val="20"/>
          <w:szCs w:val="20"/>
        </w:rPr>
        <w:t xml:space="preserve"> de control de versiones</w:t>
      </w:r>
    </w:p>
    <w:p w14:paraId="03674693" w14:textId="77777777" w:rsidR="001C2E47" w:rsidRDefault="001C2E47" w:rsidP="00FC5254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DB27D0A" w14:textId="1179A979" w:rsidR="006D0C62" w:rsidRDefault="00C600E1" w:rsidP="00FC5254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600E1">
        <w:rPr>
          <w:rFonts w:ascii="Arial" w:hAnsi="Arial" w:cs="Arial"/>
          <w:b/>
          <w:bCs/>
          <w:sz w:val="20"/>
          <w:szCs w:val="20"/>
        </w:rPr>
        <w:t>MATERIAL BAS</w:t>
      </w:r>
      <w:r w:rsidR="00FC5254">
        <w:rPr>
          <w:rFonts w:ascii="Arial" w:hAnsi="Arial" w:cs="Arial"/>
          <w:b/>
          <w:bCs/>
          <w:sz w:val="20"/>
          <w:szCs w:val="20"/>
        </w:rPr>
        <w:t>E</w:t>
      </w:r>
    </w:p>
    <w:p w14:paraId="163D7F68" w14:textId="25C5A8B0" w:rsidR="00C146B8" w:rsidRDefault="00C146B8" w:rsidP="00C146B8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146B8">
        <w:rPr>
          <w:rFonts w:ascii="Arial" w:hAnsi="Arial" w:cs="Arial"/>
          <w:b/>
          <w:bCs/>
          <w:sz w:val="20"/>
          <w:szCs w:val="20"/>
        </w:rPr>
        <w:t>FECHA DE ENTREGA</w:t>
      </w:r>
    </w:p>
    <w:p w14:paraId="5F8F838D" w14:textId="5CF5FD0B" w:rsidR="00AB4C63" w:rsidRPr="00FF523F" w:rsidRDefault="00FF523F" w:rsidP="00A44339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FF523F">
        <w:rPr>
          <w:rFonts w:ascii="Arial" w:hAnsi="Arial" w:cs="Arial"/>
          <w:sz w:val="20"/>
          <w:szCs w:val="20"/>
        </w:rPr>
        <w:t>sabado</w:t>
      </w:r>
      <w:proofErr w:type="spellEnd"/>
      <w:r w:rsidR="008C1518" w:rsidRPr="00FF523F">
        <w:rPr>
          <w:rFonts w:ascii="Arial" w:hAnsi="Arial" w:cs="Arial"/>
          <w:sz w:val="20"/>
          <w:szCs w:val="20"/>
        </w:rPr>
        <w:t xml:space="preserve"> </w:t>
      </w:r>
      <w:r w:rsidRPr="00FF523F">
        <w:rPr>
          <w:rFonts w:ascii="Arial" w:hAnsi="Arial" w:cs="Arial"/>
          <w:sz w:val="20"/>
          <w:szCs w:val="20"/>
        </w:rPr>
        <w:t>15</w:t>
      </w:r>
      <w:r w:rsidR="00564E77" w:rsidRPr="00FF523F">
        <w:rPr>
          <w:rFonts w:ascii="Arial" w:hAnsi="Arial" w:cs="Arial"/>
          <w:sz w:val="20"/>
          <w:szCs w:val="20"/>
        </w:rPr>
        <w:t xml:space="preserve"> </w:t>
      </w:r>
      <w:r w:rsidR="00C146B8" w:rsidRPr="00FF523F">
        <w:rPr>
          <w:rFonts w:ascii="Arial" w:hAnsi="Arial" w:cs="Arial"/>
          <w:sz w:val="20"/>
          <w:szCs w:val="20"/>
        </w:rPr>
        <w:t xml:space="preserve">de </w:t>
      </w:r>
      <w:r w:rsidRPr="00FF523F">
        <w:rPr>
          <w:rFonts w:ascii="Arial" w:hAnsi="Arial" w:cs="Arial"/>
          <w:sz w:val="20"/>
          <w:szCs w:val="20"/>
        </w:rPr>
        <w:t>marzo</w:t>
      </w:r>
      <w:r w:rsidR="00A921C1" w:rsidRPr="00FF523F">
        <w:rPr>
          <w:rFonts w:ascii="Arial" w:hAnsi="Arial" w:cs="Arial"/>
          <w:sz w:val="20"/>
          <w:szCs w:val="20"/>
        </w:rPr>
        <w:t xml:space="preserve"> del 2021</w:t>
      </w:r>
    </w:p>
    <w:p w14:paraId="3B4CFE1F" w14:textId="0C43790D" w:rsidR="00B53D0D" w:rsidRPr="00FC5254" w:rsidRDefault="00B53D0D" w:rsidP="00FC5254">
      <w:pPr>
        <w:spacing w:after="0" w:line="240" w:lineRule="auto"/>
        <w:rPr>
          <w:rFonts w:ascii="Arial" w:hAnsi="Arial" w:cs="Arial"/>
          <w:iCs/>
          <w:sz w:val="20"/>
          <w:szCs w:val="20"/>
          <w:lang w:val="es-MX"/>
        </w:rPr>
      </w:pPr>
    </w:p>
    <w:p w14:paraId="114501F9" w14:textId="00CA5081" w:rsidR="00CB13B4" w:rsidRDefault="00B53D0D" w:rsidP="00B53D0D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B53D0D">
        <w:rPr>
          <w:rFonts w:ascii="Arial" w:hAnsi="Arial" w:cs="Arial"/>
          <w:b/>
          <w:sz w:val="20"/>
          <w:szCs w:val="20"/>
          <w:lang w:val="es-MX"/>
        </w:rPr>
        <w:t>FORMULACIÓN DE LAS ACTIVIDADES DE APRENDIZAJE</w:t>
      </w:r>
    </w:p>
    <w:p w14:paraId="6C7F1B8F" w14:textId="77777777" w:rsidR="00BF6431" w:rsidRDefault="00BF6431" w:rsidP="00B53D0D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sz w:val="20"/>
          <w:szCs w:val="20"/>
          <w:lang w:val="es-MX"/>
        </w:rPr>
      </w:pPr>
    </w:p>
    <w:p w14:paraId="7528C987" w14:textId="16860B1E" w:rsidR="00FF523F" w:rsidRPr="00FF523F" w:rsidRDefault="00FF523F" w:rsidP="00B53D0D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Para la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siguiete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actividad usted deberá crear un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respositorio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de GIT</w:t>
      </w:r>
    </w:p>
    <w:p w14:paraId="3100721C" w14:textId="3BDA4E5D" w:rsidR="00660AC3" w:rsidRDefault="00FF523F" w:rsidP="00F668D7">
      <w:pPr>
        <w:pStyle w:val="Prrafodelista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una vez inicializado el repositorio, agregue un archivo de texto con el nombre, datos.txt</w:t>
      </w:r>
    </w:p>
    <w:p w14:paraId="3B5EB88A" w14:textId="73476231" w:rsidR="00FF523F" w:rsidRDefault="00FF523F" w:rsidP="00F668D7">
      <w:pPr>
        <w:pStyle w:val="Prrafodelista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Realice un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commit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para agregar este archivo en el repositorio ( para hacer el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commit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, primero debemos usar el GIT ADD)</w:t>
      </w:r>
    </w:p>
    <w:p w14:paraId="148EDBE7" w14:textId="1FEB51CE" w:rsidR="00FF523F" w:rsidRDefault="00FF523F" w:rsidP="00F668D7">
      <w:pPr>
        <w:pStyle w:val="Prrafodelista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Ahora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modifquemos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el archivo y agreguemos el nombre completo del aprendiz.</w:t>
      </w:r>
    </w:p>
    <w:p w14:paraId="035646EB" w14:textId="04050CC8" w:rsidR="00FF523F" w:rsidRDefault="00FF523F" w:rsidP="00F668D7">
      <w:pPr>
        <w:pStyle w:val="Prrafodelista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Realizamos las mismas acciones del paso 2</w:t>
      </w:r>
    </w:p>
    <w:p w14:paraId="2F41A288" w14:textId="020FD9E5" w:rsidR="00FF523F" w:rsidRDefault="00FF523F" w:rsidP="00F668D7">
      <w:pPr>
        <w:pStyle w:val="Prrafodelista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Ahora colocamos la dirección y el teléfono para este aprendiz</w:t>
      </w:r>
    </w:p>
    <w:p w14:paraId="3526DAB8" w14:textId="738BF1A1" w:rsidR="00FF523F" w:rsidRDefault="00FF523F" w:rsidP="00F668D7">
      <w:pPr>
        <w:pStyle w:val="Prrafodelista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Realizamos la misma acción del paso 2</w:t>
      </w:r>
    </w:p>
    <w:p w14:paraId="59497EA2" w14:textId="0B9B6593" w:rsidR="00FF523F" w:rsidRDefault="00FF523F" w:rsidP="00F668D7">
      <w:pPr>
        <w:pStyle w:val="Prrafodelista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Por ultimo eliminamos </w:t>
      </w:r>
      <w:r w:rsidR="0058734D">
        <w:rPr>
          <w:rFonts w:ascii="Arial" w:hAnsi="Arial" w:cs="Arial"/>
          <w:color w:val="000000" w:themeColor="text1"/>
          <w:sz w:val="20"/>
          <w:szCs w:val="20"/>
        </w:rPr>
        <w:t>la dirección y el teléfono y agregamos el nombre del programa de formación</w:t>
      </w:r>
    </w:p>
    <w:p w14:paraId="79ABF37B" w14:textId="4D6010F2" w:rsidR="0058734D" w:rsidRDefault="0058734D" w:rsidP="00F668D7">
      <w:pPr>
        <w:pStyle w:val="Prrafodelista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Realizamos las mismas acciones del paso 2</w:t>
      </w:r>
      <w:bookmarkStart w:id="0" w:name="_GoBack"/>
      <w:bookmarkEnd w:id="0"/>
    </w:p>
    <w:p w14:paraId="1AB28334" w14:textId="77777777" w:rsidR="0058734D" w:rsidRPr="00F668D7" w:rsidRDefault="0058734D" w:rsidP="0058734D">
      <w:pPr>
        <w:pStyle w:val="Prrafodelista"/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BE329A2" w14:textId="77777777" w:rsidR="00C600E1" w:rsidRPr="007F14D5" w:rsidRDefault="00C600E1" w:rsidP="00C600E1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99E71EE" w14:textId="61BFDA53" w:rsidR="00C600E1" w:rsidRDefault="00C600E1" w:rsidP="00A51699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SOLUCION DE EJERCICIO.</w:t>
      </w:r>
    </w:p>
    <w:p w14:paraId="11311202" w14:textId="77777777" w:rsidR="00C600E1" w:rsidRPr="00C600E1" w:rsidRDefault="00C600E1" w:rsidP="00C600E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sectPr w:rsidR="00C600E1" w:rsidRPr="00C600E1">
      <w:headerReference w:type="default" r:id="rId8"/>
      <w:footerReference w:type="default" r:id="rId9"/>
      <w:headerReference w:type="first" r:id="rId10"/>
      <w:pgSz w:w="12240" w:h="15840"/>
      <w:pgMar w:top="1779" w:right="104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F561C1" w14:textId="77777777" w:rsidR="00DF7636" w:rsidRDefault="00DF7636">
      <w:pPr>
        <w:spacing w:after="0" w:line="240" w:lineRule="auto"/>
      </w:pPr>
      <w:r>
        <w:separator/>
      </w:r>
    </w:p>
  </w:endnote>
  <w:endnote w:type="continuationSeparator" w:id="0">
    <w:p w14:paraId="34401E92" w14:textId="77777777" w:rsidR="00DF7636" w:rsidRDefault="00DF7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291067" w14:textId="77777777" w:rsidR="00E85AFD" w:rsidRDefault="00E85AFD">
    <w:pPr>
      <w:pStyle w:val="Piedepgina"/>
      <w:jc w:val="right"/>
      <w:rPr>
        <w:color w:val="595959" w:themeColor="text1" w:themeTint="A6"/>
        <w:sz w:val="18"/>
      </w:rPr>
    </w:pPr>
  </w:p>
  <w:p w14:paraId="52671CB4" w14:textId="77777777" w:rsidR="00E85AFD" w:rsidRDefault="002D12AD">
    <w:pPr>
      <w:pStyle w:val="Piedepgina"/>
    </w:pPr>
    <w:r>
      <w:rPr>
        <w:rFonts w:asciiTheme="majorHAnsi" w:hAnsiTheme="majorHAnsi" w:cs="Arial"/>
        <w:b/>
        <w:noProof/>
        <w:lang w:eastAsia="es-CO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2EA6F24" wp14:editId="06B68E1A">
              <wp:simplePos x="0" y="0"/>
              <wp:positionH relativeFrom="column">
                <wp:posOffset>5810250</wp:posOffset>
              </wp:positionH>
              <wp:positionV relativeFrom="paragraph">
                <wp:posOffset>57784</wp:posOffset>
              </wp:positionV>
              <wp:extent cx="923925" cy="276225"/>
              <wp:effectExtent l="0" t="0" r="9525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92392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3AB2D9" w14:textId="77777777" w:rsidR="00E85AFD" w:rsidRPr="00B53D0D" w:rsidRDefault="00B53D0D">
                          <w:r w:rsidRPr="00B53D0D">
                            <w:rPr>
                              <w:sz w:val="18"/>
                            </w:rPr>
                            <w:t>GFPI</w:t>
                          </w:r>
                          <w:r w:rsidR="002D12AD" w:rsidRPr="00B53D0D">
                            <w:rPr>
                              <w:sz w:val="18"/>
                            </w:rPr>
                            <w:t>-F-</w:t>
                          </w:r>
                          <w:r w:rsidRPr="00B53D0D">
                            <w:rPr>
                              <w:sz w:val="18"/>
                            </w:rPr>
                            <w:t>019 V</w:t>
                          </w:r>
                          <w:r w:rsidR="002D12AD" w:rsidRPr="00B53D0D">
                            <w:rPr>
                              <w:sz w:val="18"/>
                            </w:rPr>
                            <w:t>0</w:t>
                          </w:r>
                          <w:r w:rsidRPr="00B53D0D">
                            <w:rPr>
                              <w:sz w:val="18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EA6F24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457.5pt;margin-top:4.55pt;width:72.75pt;height:21.7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" fillcolor="white [3201]" stroked="f" strokeweight=".5pt">
              <v:textbox>
                <w:txbxContent>
                  <w:p w14:paraId="3A3AB2D9" w14:textId="77777777" w:rsidR="00E85AFD" w:rsidRPr="00B53D0D" w:rsidRDefault="00B53D0D">
                    <w:r w:rsidRPr="00B53D0D">
                      <w:rPr>
                        <w:sz w:val="18"/>
                      </w:rPr>
                      <w:t>GFPI</w:t>
                    </w:r>
                    <w:r w:rsidR="002D12AD" w:rsidRPr="00B53D0D">
                      <w:rPr>
                        <w:sz w:val="18"/>
                      </w:rPr>
                      <w:t>-F-</w:t>
                    </w:r>
                    <w:r w:rsidRPr="00B53D0D">
                      <w:rPr>
                        <w:sz w:val="18"/>
                      </w:rPr>
                      <w:t>019 V</w:t>
                    </w:r>
                    <w:r w:rsidR="002D12AD" w:rsidRPr="00B53D0D">
                      <w:rPr>
                        <w:sz w:val="18"/>
                      </w:rPr>
                      <w:t>0</w:t>
                    </w:r>
                    <w:r w:rsidRPr="00B53D0D">
                      <w:rPr>
                        <w:sz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0768" behindDoc="0" locked="0" layoutInCell="1" allowOverlap="1" wp14:anchorId="24761CA4" wp14:editId="623584F6">
          <wp:simplePos x="0" y="0"/>
          <wp:positionH relativeFrom="margin">
            <wp:align>center</wp:align>
          </wp:positionH>
          <wp:positionV relativeFrom="paragraph">
            <wp:posOffset>68580</wp:posOffset>
          </wp:positionV>
          <wp:extent cx="1509311" cy="302676"/>
          <wp:effectExtent l="0" t="0" r="0" b="254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9311" cy="3026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8C504B3" w14:textId="77777777" w:rsidR="00E85AFD" w:rsidRDefault="00E85AF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0EC464" w14:textId="77777777" w:rsidR="00DF7636" w:rsidRDefault="00DF7636">
      <w:pPr>
        <w:spacing w:after="0" w:line="240" w:lineRule="auto"/>
      </w:pPr>
      <w:r>
        <w:separator/>
      </w:r>
    </w:p>
  </w:footnote>
  <w:footnote w:type="continuationSeparator" w:id="0">
    <w:p w14:paraId="14C6D3B5" w14:textId="77777777" w:rsidR="00DF7636" w:rsidRDefault="00DF7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9F62A" w14:textId="492061F3" w:rsidR="000E6AE6" w:rsidRDefault="002D12AD" w:rsidP="000E6AE6">
    <w:pPr>
      <w:pStyle w:val="Encabezado"/>
      <w:jc w:val="right"/>
      <w:rPr>
        <w:noProof/>
        <w:lang w:eastAsia="es-CO"/>
      </w:rPr>
    </w:pPr>
    <w:r>
      <w:rPr>
        <w:noProof/>
        <w:lang w:eastAsia="es-CO"/>
      </w:rPr>
      <w:drawing>
        <wp:anchor distT="0" distB="0" distL="114300" distR="114300" simplePos="0" relativeHeight="251682816" behindDoc="0" locked="0" layoutInCell="1" allowOverlap="1" wp14:anchorId="0B481A2D" wp14:editId="6820F1D5">
          <wp:simplePos x="0" y="0"/>
          <wp:positionH relativeFrom="margin">
            <wp:posOffset>-914400</wp:posOffset>
          </wp:positionH>
          <wp:positionV relativeFrom="paragraph">
            <wp:posOffset>-120650</wp:posOffset>
          </wp:positionV>
          <wp:extent cx="3241040" cy="521335"/>
          <wp:effectExtent l="0" t="0" r="10160" b="12065"/>
          <wp:wrapNone/>
          <wp:docPr id="2" name="Imagen 1" descr="encabezado-excel-si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cabezado-excel-sig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135" r="35229"/>
                  <a:stretch>
                    <a:fillRect/>
                  </a:stretch>
                </pic:blipFill>
                <pic:spPr bwMode="auto">
                  <a:xfrm>
                    <a:off x="0" y="0"/>
                    <a:ext cx="3241040" cy="521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E6AE6">
      <w:rPr>
        <w:noProof/>
        <w:lang w:val="es-ES" w:eastAsia="es-ES"/>
      </w:rPr>
      <w:t>CARLOS MANUEL NUÑEZ LOPEZ</w:t>
    </w:r>
    <w:r>
      <w:rPr>
        <w:noProof/>
        <w:lang w:val="es-ES" w:eastAsia="es-ES"/>
      </w:rPr>
      <w:t xml:space="preserve"> </w:t>
    </w:r>
    <w:r>
      <w:rPr>
        <w:noProof/>
        <w:lang w:eastAsia="es-CO"/>
      </w:rPr>
      <w:t xml:space="preserve">  </w:t>
    </w:r>
  </w:p>
  <w:p w14:paraId="0FE55FA9" w14:textId="77777777" w:rsidR="00E85AFD" w:rsidRDefault="000E6AE6" w:rsidP="000E6AE6">
    <w:pPr>
      <w:pStyle w:val="Encabezado"/>
      <w:jc w:val="right"/>
      <w:rPr>
        <w:noProof/>
        <w:lang w:eastAsia="es-CO"/>
      </w:rPr>
    </w:pPr>
    <w:r>
      <w:rPr>
        <w:noProof/>
        <w:lang w:eastAsia="es-CO"/>
      </w:rPr>
      <w:t>Instructor</w:t>
    </w:r>
    <w:r w:rsidR="002D12AD">
      <w:rPr>
        <w:noProof/>
        <w:lang w:eastAsia="es-CO"/>
      </w:rPr>
      <w:t xml:space="preserve">                                                                                                                    </w:t>
    </w:r>
  </w:p>
  <w:p w14:paraId="6D9384EC" w14:textId="77777777" w:rsidR="000E6AE6" w:rsidRDefault="000E6AE6" w:rsidP="000E6AE6">
    <w:pPr>
      <w:pStyle w:val="Encabezado"/>
      <w:tabs>
        <w:tab w:val="clear" w:pos="4419"/>
        <w:tab w:val="clear" w:pos="8838"/>
        <w:tab w:val="left" w:pos="5970"/>
        <w:tab w:val="left" w:pos="7740"/>
      </w:tabs>
    </w:pPr>
    <w:r>
      <w:tab/>
    </w:r>
    <w:r>
      <w:tab/>
    </w:r>
  </w:p>
  <w:p w14:paraId="4F5F4A38" w14:textId="77777777" w:rsidR="00E85AFD" w:rsidRDefault="00E85AFD" w:rsidP="000E6AE6">
    <w:pPr>
      <w:pStyle w:val="Encabezado"/>
      <w:tabs>
        <w:tab w:val="clear" w:pos="4419"/>
        <w:tab w:val="clear" w:pos="8838"/>
        <w:tab w:val="left" w:pos="5970"/>
        <w:tab w:val="left" w:pos="7740"/>
      </w:tabs>
    </w:pPr>
  </w:p>
  <w:p w14:paraId="15AF232F" w14:textId="77777777" w:rsidR="00E85AFD" w:rsidRDefault="00E85AFD">
    <w:pPr>
      <w:pStyle w:val="Encabezado"/>
      <w:tabs>
        <w:tab w:val="clear" w:pos="4419"/>
        <w:tab w:val="clear" w:pos="8838"/>
        <w:tab w:val="right" w:pos="8413"/>
      </w:tabs>
      <w:ind w:left="-113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08B337" w14:textId="77777777" w:rsidR="00E85AFD" w:rsidRDefault="00E85AFD">
    <w:pPr>
      <w:pStyle w:val="Encabezado"/>
      <w:rPr>
        <w:noProof/>
        <w:lang w:val="es-ES" w:eastAsia="es-ES"/>
      </w:rPr>
    </w:pPr>
  </w:p>
  <w:p w14:paraId="0BD02E8F" w14:textId="77777777" w:rsidR="00E85AFD" w:rsidRDefault="00E85AF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67673"/>
    <w:multiLevelType w:val="hybridMultilevel"/>
    <w:tmpl w:val="D172C1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A6647"/>
    <w:multiLevelType w:val="multilevel"/>
    <w:tmpl w:val="4FF253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">
    <w:nsid w:val="10775CC6"/>
    <w:multiLevelType w:val="hybridMultilevel"/>
    <w:tmpl w:val="CB564F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D1305E"/>
    <w:multiLevelType w:val="hybridMultilevel"/>
    <w:tmpl w:val="8A6CC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C46C9"/>
    <w:multiLevelType w:val="multilevel"/>
    <w:tmpl w:val="55AAE5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6AE3332"/>
    <w:multiLevelType w:val="hybridMultilevel"/>
    <w:tmpl w:val="8AF65F3E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C7163C"/>
    <w:multiLevelType w:val="hybridMultilevel"/>
    <w:tmpl w:val="48BE19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A72F13"/>
    <w:multiLevelType w:val="hybridMultilevel"/>
    <w:tmpl w:val="49D49C7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CA4B26"/>
    <w:multiLevelType w:val="hybridMultilevel"/>
    <w:tmpl w:val="60E6B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06587B"/>
    <w:multiLevelType w:val="hybridMultilevel"/>
    <w:tmpl w:val="5846ED8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9CB1C76"/>
    <w:multiLevelType w:val="hybridMultilevel"/>
    <w:tmpl w:val="35426F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D31A50"/>
    <w:multiLevelType w:val="hybridMultilevel"/>
    <w:tmpl w:val="9E14D5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351926"/>
    <w:multiLevelType w:val="hybridMultilevel"/>
    <w:tmpl w:val="7FFEBAE4"/>
    <w:lvl w:ilvl="0" w:tplc="7342161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9421D4"/>
    <w:multiLevelType w:val="hybridMultilevel"/>
    <w:tmpl w:val="D8B2D35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5A7C82"/>
    <w:multiLevelType w:val="hybridMultilevel"/>
    <w:tmpl w:val="ABB25B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B62FD0"/>
    <w:multiLevelType w:val="hybridMultilevel"/>
    <w:tmpl w:val="82546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F05508"/>
    <w:multiLevelType w:val="hybridMultilevel"/>
    <w:tmpl w:val="BF245A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4C41C4"/>
    <w:multiLevelType w:val="hybridMultilevel"/>
    <w:tmpl w:val="7D0E2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9E25AD"/>
    <w:multiLevelType w:val="hybridMultilevel"/>
    <w:tmpl w:val="54FA60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555D1E5E"/>
    <w:multiLevelType w:val="hybridMultilevel"/>
    <w:tmpl w:val="3E406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D97AC9"/>
    <w:multiLevelType w:val="hybridMultilevel"/>
    <w:tmpl w:val="706C7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E063D5"/>
    <w:multiLevelType w:val="hybridMultilevel"/>
    <w:tmpl w:val="A9EE834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CBD7E0D"/>
    <w:multiLevelType w:val="multilevel"/>
    <w:tmpl w:val="2A78A722"/>
    <w:lvl w:ilvl="0">
      <w:start w:val="3"/>
      <w:numFmt w:val="decimal"/>
      <w:lvlText w:val="%1"/>
      <w:lvlJc w:val="left"/>
      <w:pPr>
        <w:ind w:left="360" w:hanging="360"/>
      </w:pPr>
      <w:rPr>
        <w:rFonts w:cs="Kalinga" w:hint="default"/>
        <w:color w:val="000000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cs="Kalinga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Kalinga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Kalinga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Kalinga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Kalinga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Kalinga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Kalinga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Kalinga" w:hint="default"/>
        <w:color w:val="000000"/>
      </w:rPr>
    </w:lvl>
  </w:abstractNum>
  <w:abstractNum w:abstractNumId="25">
    <w:nsid w:val="5DFE17CC"/>
    <w:multiLevelType w:val="hybridMultilevel"/>
    <w:tmpl w:val="F5A0B3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763497"/>
    <w:multiLevelType w:val="hybridMultilevel"/>
    <w:tmpl w:val="B6FEC57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6FD552B"/>
    <w:multiLevelType w:val="multilevel"/>
    <w:tmpl w:val="1F5E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097B9B"/>
    <w:multiLevelType w:val="hybridMultilevel"/>
    <w:tmpl w:val="911A1A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A94638"/>
    <w:multiLevelType w:val="multilevel"/>
    <w:tmpl w:val="4532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9C168C3"/>
    <w:multiLevelType w:val="hybridMultilevel"/>
    <w:tmpl w:val="AC2ED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917EA4"/>
    <w:multiLevelType w:val="hybridMultilevel"/>
    <w:tmpl w:val="7C9C08D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D7522700">
      <w:numFmt w:val="bullet"/>
      <w:lvlText w:val="•"/>
      <w:lvlJc w:val="left"/>
      <w:pPr>
        <w:ind w:left="1485" w:hanging="360"/>
      </w:pPr>
      <w:rPr>
        <w:rFonts w:ascii="Calibri" w:eastAsia="Calibri" w:hAnsi="Calibri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>
    <w:nsid w:val="6F962907"/>
    <w:multiLevelType w:val="hybridMultilevel"/>
    <w:tmpl w:val="753C07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2A3E1E"/>
    <w:multiLevelType w:val="hybridMultilevel"/>
    <w:tmpl w:val="A0D459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231B5C"/>
    <w:multiLevelType w:val="multilevel"/>
    <w:tmpl w:val="240A0021"/>
    <w:styleLink w:val="Estilo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>
    <w:nsid w:val="73A2550D"/>
    <w:multiLevelType w:val="multilevel"/>
    <w:tmpl w:val="96524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5673F13"/>
    <w:multiLevelType w:val="hybridMultilevel"/>
    <w:tmpl w:val="ED86EE7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D41EFC"/>
    <w:multiLevelType w:val="hybridMultilevel"/>
    <w:tmpl w:val="DA94FA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F56352"/>
    <w:multiLevelType w:val="hybridMultilevel"/>
    <w:tmpl w:val="D354B73A"/>
    <w:lvl w:ilvl="0" w:tplc="E112184E">
      <w:start w:val="1"/>
      <w:numFmt w:val="lowerLetter"/>
      <w:lvlText w:val="%1."/>
      <w:lvlJc w:val="left"/>
      <w:pPr>
        <w:ind w:left="785" w:hanging="360"/>
      </w:pPr>
      <w:rPr>
        <w:i w:val="0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7C0C2B4A"/>
    <w:multiLevelType w:val="multilevel"/>
    <w:tmpl w:val="F478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C7276BB"/>
    <w:multiLevelType w:val="multilevel"/>
    <w:tmpl w:val="7BF6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D0B71E7"/>
    <w:multiLevelType w:val="hybridMultilevel"/>
    <w:tmpl w:val="CAC8D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5"/>
  </w:num>
  <w:num w:numId="3">
    <w:abstractNumId w:val="31"/>
  </w:num>
  <w:num w:numId="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</w:num>
  <w:num w:numId="7">
    <w:abstractNumId w:val="22"/>
  </w:num>
  <w:num w:numId="8">
    <w:abstractNumId w:val="1"/>
  </w:num>
  <w:num w:numId="9">
    <w:abstractNumId w:val="12"/>
  </w:num>
  <w:num w:numId="10">
    <w:abstractNumId w:val="33"/>
  </w:num>
  <w:num w:numId="11">
    <w:abstractNumId w:val="4"/>
  </w:num>
  <w:num w:numId="12">
    <w:abstractNumId w:val="3"/>
  </w:num>
  <w:num w:numId="13">
    <w:abstractNumId w:val="17"/>
  </w:num>
  <w:num w:numId="14">
    <w:abstractNumId w:val="19"/>
  </w:num>
  <w:num w:numId="15">
    <w:abstractNumId w:val="2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3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4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9"/>
  </w:num>
  <w:num w:numId="20">
    <w:abstractNumId w:val="24"/>
  </w:num>
  <w:num w:numId="21">
    <w:abstractNumId w:val="16"/>
  </w:num>
  <w:num w:numId="22">
    <w:abstractNumId w:val="14"/>
  </w:num>
  <w:num w:numId="23">
    <w:abstractNumId w:val="13"/>
  </w:num>
  <w:num w:numId="24">
    <w:abstractNumId w:val="30"/>
  </w:num>
  <w:num w:numId="25">
    <w:abstractNumId w:val="8"/>
  </w:num>
  <w:num w:numId="26">
    <w:abstractNumId w:val="20"/>
  </w:num>
  <w:num w:numId="27">
    <w:abstractNumId w:val="37"/>
  </w:num>
  <w:num w:numId="28">
    <w:abstractNumId w:val="7"/>
  </w:num>
  <w:num w:numId="29">
    <w:abstractNumId w:val="25"/>
  </w:num>
  <w:num w:numId="30">
    <w:abstractNumId w:val="32"/>
  </w:num>
  <w:num w:numId="31">
    <w:abstractNumId w:val="28"/>
  </w:num>
  <w:num w:numId="32">
    <w:abstractNumId w:val="36"/>
  </w:num>
  <w:num w:numId="33">
    <w:abstractNumId w:val="10"/>
  </w:num>
  <w:num w:numId="34">
    <w:abstractNumId w:val="0"/>
  </w:num>
  <w:num w:numId="35">
    <w:abstractNumId w:val="18"/>
  </w:num>
  <w:num w:numId="36">
    <w:abstractNumId w:val="11"/>
  </w:num>
  <w:num w:numId="37">
    <w:abstractNumId w:val="6"/>
  </w:num>
  <w:num w:numId="38">
    <w:abstractNumId w:val="15"/>
  </w:num>
  <w:num w:numId="39">
    <w:abstractNumId w:val="2"/>
  </w:num>
  <w:num w:numId="40">
    <w:abstractNumId w:val="26"/>
  </w:num>
  <w:num w:numId="41">
    <w:abstractNumId w:val="5"/>
  </w:num>
  <w:num w:numId="42">
    <w:abstractNumId w:val="2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AFD"/>
    <w:rsid w:val="00036394"/>
    <w:rsid w:val="000760AA"/>
    <w:rsid w:val="000C2DA0"/>
    <w:rsid w:val="000E0C40"/>
    <w:rsid w:val="000E6AE6"/>
    <w:rsid w:val="00101E05"/>
    <w:rsid w:val="00111626"/>
    <w:rsid w:val="00117BFB"/>
    <w:rsid w:val="0016339A"/>
    <w:rsid w:val="001A2606"/>
    <w:rsid w:val="001C2E47"/>
    <w:rsid w:val="001E6201"/>
    <w:rsid w:val="00247D88"/>
    <w:rsid w:val="00290F66"/>
    <w:rsid w:val="002D12AD"/>
    <w:rsid w:val="00314C84"/>
    <w:rsid w:val="003232D5"/>
    <w:rsid w:val="003A1D61"/>
    <w:rsid w:val="003B2FA3"/>
    <w:rsid w:val="00400D09"/>
    <w:rsid w:val="0045678C"/>
    <w:rsid w:val="00564E77"/>
    <w:rsid w:val="0058734D"/>
    <w:rsid w:val="005963A4"/>
    <w:rsid w:val="005A2AA0"/>
    <w:rsid w:val="00660AC3"/>
    <w:rsid w:val="00683117"/>
    <w:rsid w:val="006866E9"/>
    <w:rsid w:val="006D0C62"/>
    <w:rsid w:val="006F16E3"/>
    <w:rsid w:val="00797CA3"/>
    <w:rsid w:val="007D7CB1"/>
    <w:rsid w:val="007F14D5"/>
    <w:rsid w:val="008C1518"/>
    <w:rsid w:val="008D73FF"/>
    <w:rsid w:val="008F07E3"/>
    <w:rsid w:val="008F482F"/>
    <w:rsid w:val="008F73A7"/>
    <w:rsid w:val="009015A5"/>
    <w:rsid w:val="009362DC"/>
    <w:rsid w:val="00976CC2"/>
    <w:rsid w:val="009C4295"/>
    <w:rsid w:val="009D3278"/>
    <w:rsid w:val="009F0435"/>
    <w:rsid w:val="00A51699"/>
    <w:rsid w:val="00A63563"/>
    <w:rsid w:val="00A73613"/>
    <w:rsid w:val="00A921C1"/>
    <w:rsid w:val="00AB4C63"/>
    <w:rsid w:val="00AF2097"/>
    <w:rsid w:val="00B457AB"/>
    <w:rsid w:val="00B53D0D"/>
    <w:rsid w:val="00B8291E"/>
    <w:rsid w:val="00B94A0B"/>
    <w:rsid w:val="00BA2CE3"/>
    <w:rsid w:val="00BA4663"/>
    <w:rsid w:val="00BC7351"/>
    <w:rsid w:val="00BE75FA"/>
    <w:rsid w:val="00BF6431"/>
    <w:rsid w:val="00C146B8"/>
    <w:rsid w:val="00C17A5F"/>
    <w:rsid w:val="00C600E1"/>
    <w:rsid w:val="00C8261B"/>
    <w:rsid w:val="00CB13B4"/>
    <w:rsid w:val="00CE5446"/>
    <w:rsid w:val="00D0270B"/>
    <w:rsid w:val="00D164CE"/>
    <w:rsid w:val="00D277E1"/>
    <w:rsid w:val="00D73983"/>
    <w:rsid w:val="00DB68E8"/>
    <w:rsid w:val="00DF1668"/>
    <w:rsid w:val="00DF7636"/>
    <w:rsid w:val="00E36021"/>
    <w:rsid w:val="00E85AFD"/>
    <w:rsid w:val="00EB67DD"/>
    <w:rsid w:val="00EC1D11"/>
    <w:rsid w:val="00EC1F3A"/>
    <w:rsid w:val="00ED282C"/>
    <w:rsid w:val="00F00276"/>
    <w:rsid w:val="00F1711A"/>
    <w:rsid w:val="00F668D7"/>
    <w:rsid w:val="00F72F39"/>
    <w:rsid w:val="00F972A4"/>
    <w:rsid w:val="00FB155A"/>
    <w:rsid w:val="00FC5254"/>
    <w:rsid w:val="00FF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2551779"/>
  <w15:docId w15:val="{3A52A2AF-BCB9-459A-ADFF-A5F11334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  <w:pPr>
      <w:numPr>
        <w:numId w:val="1"/>
      </w:numPr>
    </w:pPr>
  </w:style>
  <w:style w:type="paragraph" w:styleId="Ttulode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Ind w:w="0" w:type="dxa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F1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F14D5"/>
    <w:rPr>
      <w:rFonts w:ascii="Courier New" w:eastAsia="Times New Roman" w:hAnsi="Courier New" w:cs="Courier New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276326-9193-4505-927E-675B349C4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Formato_word-SENA-GC-F-005-V1.dotx</Template>
  <TotalTime>241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825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Cuenta Microsoft</cp:lastModifiedBy>
  <cp:revision>29</cp:revision>
  <cp:lastPrinted>2016-06-08T15:42:00Z</cp:lastPrinted>
  <dcterms:created xsi:type="dcterms:W3CDTF">2020-08-13T12:19:00Z</dcterms:created>
  <dcterms:modified xsi:type="dcterms:W3CDTF">2021-05-08T20:39:00Z</dcterms:modified>
</cp:coreProperties>
</file>